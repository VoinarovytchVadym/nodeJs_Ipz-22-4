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hint="default" w:ascii="Times New Roman" w:hAnsi="Times New Roman"/>
          <w:b/>
          <w:sz w:val="48"/>
          <w:szCs w:val="48"/>
          <w:lang w:val="en-US"/>
        </w:rPr>
      </w:pPr>
      <w:r>
        <w:rPr>
          <w:rFonts w:ascii="Times New Roman" w:hAnsi="Times New Roman"/>
          <w:b/>
          <w:sz w:val="48"/>
          <w:szCs w:val="48"/>
        </w:rPr>
        <w:t>Лабораторна робота №</w:t>
      </w:r>
      <w:r>
        <w:rPr>
          <w:rFonts w:hint="default" w:ascii="Times New Roman" w:hAnsi="Times New Roman"/>
          <w:b/>
          <w:sz w:val="48"/>
          <w:szCs w:val="48"/>
          <w:lang w:val="en-US"/>
        </w:rPr>
        <w:t>3</w:t>
      </w:r>
    </w:p>
    <w:p>
      <w:pPr>
        <w:rPr>
          <w:rFonts w:ascii="Calibri" w:hAnsi="Calibri" w:eastAsia="SimSun" w:cs="Calibri"/>
          <w:b/>
          <w:bCs/>
          <w:i/>
          <w:iCs/>
          <w:color w:val="000000"/>
          <w:sz w:val="40"/>
          <w:szCs w:val="40"/>
          <w:u w:val="none"/>
          <w:vertAlign w:val="baseline"/>
        </w:rPr>
      </w:pPr>
      <w:r>
        <w:rPr>
          <w:rFonts w:ascii="Calibri" w:hAnsi="Calibri" w:eastAsia="SimSun" w:cs="Calibri"/>
          <w:b/>
          <w:bCs/>
          <w:i/>
          <w:iCs/>
          <w:color w:val="000000"/>
          <w:sz w:val="40"/>
          <w:szCs w:val="40"/>
          <w:u w:val="none"/>
          <w:vertAlign w:val="baseline"/>
        </w:rPr>
        <w:t>Завдання 1. Створіть проект TaskApp</w:t>
      </w:r>
    </w:p>
    <w:p>
      <w:pPr>
        <w:rPr>
          <w:rFonts w:ascii="Calibri" w:hAnsi="Calibri" w:eastAsia="SimSun" w:cs="Calibri"/>
          <w:b/>
          <w:bCs/>
          <w:i/>
          <w:iCs/>
          <w:color w:val="000000"/>
          <w:sz w:val="40"/>
          <w:szCs w:val="40"/>
          <w:u w:val="none"/>
          <w:vertAlign w:val="baseline"/>
        </w:rPr>
      </w:pPr>
      <w:r>
        <w:drawing>
          <wp:inline distT="0" distB="0" distL="114300" distR="114300">
            <wp:extent cx="3057525" cy="2219325"/>
            <wp:effectExtent l="0" t="0" r="9525" b="9525"/>
            <wp:docPr id="2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SimSun"/>
          <w:b/>
          <w:bCs/>
          <w:i/>
          <w:iCs/>
          <w:color w:val="000000"/>
          <w:sz w:val="40"/>
          <w:szCs w:val="40"/>
          <w:u w:val="none"/>
          <w:vertAlign w:val="baseline"/>
          <w:lang w:val="en-US"/>
        </w:rPr>
      </w:pPr>
      <w:r>
        <w:rPr>
          <w:rFonts w:hint="default" w:ascii="Calibri" w:hAnsi="Calibri" w:eastAsia="SimSun"/>
          <w:b/>
          <w:bCs/>
          <w:i/>
          <w:iCs/>
          <w:color w:val="000000"/>
          <w:sz w:val="40"/>
          <w:szCs w:val="40"/>
          <w:u w:val="none"/>
          <w:vertAlign w:val="baseline"/>
          <w:lang w:val="en-US"/>
        </w:rPr>
        <w:br w:type="page"/>
      </w:r>
    </w:p>
    <w:p>
      <w:pPr>
        <w:rPr>
          <w:rFonts w:hint="default" w:ascii="Calibri" w:hAnsi="Calibri" w:eastAsia="SimSun"/>
          <w:b/>
          <w:bCs/>
          <w:i/>
          <w:iCs/>
          <w:color w:val="000000"/>
          <w:sz w:val="40"/>
          <w:szCs w:val="40"/>
          <w:u w:val="none"/>
          <w:vertAlign w:val="baseline"/>
          <w:lang w:val="en-US"/>
        </w:rPr>
      </w:pPr>
      <w:r>
        <w:rPr>
          <w:rFonts w:hint="default" w:ascii="Calibri" w:hAnsi="Calibri" w:eastAsia="SimSun"/>
          <w:b/>
          <w:bCs/>
          <w:i/>
          <w:iCs/>
          <w:color w:val="000000"/>
          <w:sz w:val="40"/>
          <w:szCs w:val="40"/>
          <w:u w:val="none"/>
          <w:vertAlign w:val="baseline"/>
          <w:lang w:val="en-US"/>
        </w:rPr>
        <w:t>Завдання 2. Підключимось до бази даних та створимо модель User</w:t>
      </w:r>
    </w:p>
    <w:p>
      <w:pPr>
        <w:ind w:firstLine="708" w:firstLineChars="0"/>
      </w:pPr>
      <w:r>
        <w:drawing>
          <wp:inline distT="0" distB="0" distL="114300" distR="114300">
            <wp:extent cx="5048250" cy="857250"/>
            <wp:effectExtent l="0" t="0" r="0" b="0"/>
            <wp:docPr id="2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8" w:leftChars="0" w:firstLine="708" w:firstLineChars="0"/>
        <w:rPr>
          <w:rFonts w:hint="default"/>
          <w:lang w:val="en-US"/>
        </w:rPr>
      </w:pPr>
      <w:r>
        <w:drawing>
          <wp:inline distT="0" distB="0" distL="114300" distR="114300">
            <wp:extent cx="4500245" cy="3950335"/>
            <wp:effectExtent l="0" t="0" r="14605" b="12065"/>
            <wp:docPr id="2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4514850" cy="2812415"/>
            <wp:effectExtent l="0" t="0" r="0" b="6985"/>
            <wp:docPr id="2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/>
          <w:b/>
          <w:bCs/>
          <w:i/>
          <w:iCs/>
          <w:color w:val="000000"/>
          <w:sz w:val="52"/>
          <w:szCs w:val="52"/>
          <w:u w:val="none"/>
          <w:vertAlign w:val="baseline"/>
        </w:rPr>
      </w:pPr>
      <w:r>
        <w:rPr>
          <w:rFonts w:ascii="Calibri" w:hAnsi="Calibri" w:cs="Calibri"/>
          <w:b/>
          <w:bCs/>
          <w:i/>
          <w:iCs/>
          <w:color w:val="000000"/>
          <w:sz w:val="52"/>
          <w:szCs w:val="52"/>
          <w:u w:val="none"/>
          <w:vertAlign w:val="baseline"/>
        </w:rPr>
        <w:br w:type="page"/>
      </w:r>
    </w:p>
    <w:p>
      <w:pPr>
        <w:pStyle w:val="1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b/>
          <w:bCs/>
          <w:i/>
          <w:iCs/>
          <w:sz w:val="52"/>
          <w:szCs w:val="52"/>
        </w:rPr>
      </w:pPr>
      <w:r>
        <w:rPr>
          <w:rFonts w:ascii="Calibri" w:hAnsi="Calibri" w:cs="Calibri"/>
          <w:b/>
          <w:bCs/>
          <w:i/>
          <w:iCs/>
          <w:color w:val="000000"/>
          <w:sz w:val="52"/>
          <w:szCs w:val="52"/>
          <w:u w:val="none"/>
          <w:vertAlign w:val="baseline"/>
        </w:rPr>
        <w:t>Частина 2. REST API</w:t>
      </w:r>
    </w:p>
    <w:p>
      <w:pPr>
        <w:rPr>
          <w:rFonts w:hint="default" w:ascii="Calibri" w:hAnsi="Calibri" w:eastAsia="SimSun" w:cs="Calibri"/>
          <w:b/>
          <w:bCs/>
          <w:i/>
          <w:iCs/>
          <w:color w:val="000000"/>
          <w:sz w:val="28"/>
          <w:szCs w:val="28"/>
          <w:u w:val="none"/>
          <w:vertAlign w:val="baseline"/>
        </w:rPr>
      </w:pPr>
      <w:r>
        <w:rPr>
          <w:rFonts w:ascii="Calibri" w:hAnsi="Calibri" w:eastAsia="SimSun" w:cs="Calibri"/>
          <w:b/>
          <w:bCs/>
          <w:i/>
          <w:iCs/>
          <w:color w:val="000000"/>
          <w:sz w:val="28"/>
          <w:szCs w:val="28"/>
          <w:u w:val="none"/>
          <w:vertAlign w:val="baseline"/>
        </w:rPr>
        <w:t xml:space="preserve">Здійсніть рефакторинг коду в додатку Task Application з використанням </w:t>
      </w:r>
      <w:r>
        <w:rPr>
          <w:rFonts w:hint="default" w:ascii="Calibri" w:hAnsi="Calibri" w:eastAsia="SimSun" w:cs="Calibri"/>
          <w:b/>
          <w:bCs/>
          <w:i/>
          <w:iCs/>
          <w:color w:val="000000"/>
          <w:sz w:val="28"/>
          <w:szCs w:val="28"/>
          <w:u w:val="none"/>
          <w:vertAlign w:val="baseline"/>
        </w:rPr>
        <w:t>async/await</w:t>
      </w:r>
    </w:p>
    <w:p>
      <w:r>
        <w:drawing>
          <wp:inline distT="0" distB="0" distL="114300" distR="114300">
            <wp:extent cx="6296025" cy="2267585"/>
            <wp:effectExtent l="0" t="0" r="9525" b="18415"/>
            <wp:docPr id="2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SimSun" w:cs="Calibri"/>
          <w:b/>
          <w:bCs/>
          <w:i/>
          <w:iCs/>
          <w:color w:val="000000"/>
          <w:sz w:val="28"/>
          <w:szCs w:val="28"/>
          <w:u w:val="none"/>
          <w:vertAlign w:val="baseline"/>
        </w:rPr>
      </w:pPr>
      <w:r>
        <w:rPr>
          <w:rFonts w:ascii="Calibri" w:hAnsi="Calibri" w:eastAsia="SimSun" w:cs="Calibri"/>
          <w:b/>
          <w:bCs/>
          <w:i/>
          <w:iCs/>
          <w:color w:val="000000"/>
          <w:sz w:val="28"/>
          <w:szCs w:val="28"/>
          <w:u w:val="none"/>
          <w:vertAlign w:val="baseline"/>
        </w:rPr>
        <w:t>Створіть обробку запиту видалення по id для моделей User і Task</w:t>
      </w:r>
    </w:p>
    <w:p>
      <w:bookmarkStart w:id="0" w:name="_GoBack"/>
      <w:r>
        <w:drawing>
          <wp:inline distT="0" distB="0" distL="114300" distR="114300">
            <wp:extent cx="6294755" cy="2069465"/>
            <wp:effectExtent l="0" t="0" r="10795" b="6985"/>
            <wp:docPr id="3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4755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1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ascii="Calibri" w:hAnsi="Calibri" w:cs="Calibri"/>
          <w:b/>
          <w:bCs/>
          <w:i/>
          <w:iCs/>
          <w:color w:val="000000"/>
          <w:sz w:val="28"/>
          <w:szCs w:val="28"/>
          <w:u w:val="none"/>
          <w:vertAlign w:val="baseline"/>
        </w:rPr>
        <w:t>Separate Route Files (маршрутизатори)</w:t>
      </w:r>
    </w:p>
    <w:p>
      <w:r>
        <w:drawing>
          <wp:inline distT="0" distB="0" distL="114300" distR="114300">
            <wp:extent cx="2314575" cy="704850"/>
            <wp:effectExtent l="0" t="0" r="9525" b="0"/>
            <wp:docPr id="3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Приклад роутера</w:t>
      </w:r>
    </w:p>
    <w:p>
      <w:r>
        <w:drawing>
          <wp:inline distT="0" distB="0" distL="114300" distR="114300">
            <wp:extent cx="5351145" cy="1774825"/>
            <wp:effectExtent l="0" t="0" r="1905" b="15875"/>
            <wp:docPr id="3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1145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i/>
          <w:iCs/>
          <w:sz w:val="28"/>
          <w:szCs w:val="28"/>
          <w:lang w:val="uk-UA"/>
        </w:rPr>
        <w:t>Висновок</w:t>
      </w:r>
      <w:r>
        <w:rPr>
          <w:rFonts w:hint="default"/>
          <w:sz w:val="28"/>
          <w:szCs w:val="28"/>
          <w:lang w:val="uk-UA"/>
        </w:rPr>
        <w:t xml:space="preserve">: під час виконання 3 лабораторної роботи було виконано першу частину проекту </w:t>
      </w:r>
      <w:r>
        <w:rPr>
          <w:rFonts w:hint="default"/>
          <w:sz w:val="28"/>
          <w:szCs w:val="28"/>
          <w:lang w:val="en-US"/>
        </w:rPr>
        <w:t>TaskApp.</w:t>
      </w:r>
    </w:p>
    <w:sectPr>
      <w:headerReference r:id="rId6" w:type="first"/>
      <w:headerReference r:id="rId5" w:type="default"/>
      <w:pgSz w:w="11906" w:h="16838"/>
      <w:pgMar w:top="50" w:right="567" w:bottom="567" w:left="1418" w:header="283" w:footer="283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ISOCPEUR">
    <w:altName w:val="Arial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eterburg">
    <w:altName w:val="Times New Roman"/>
    <w:panose1 w:val="00000000000000000000"/>
    <w:charset w:val="00"/>
    <w:family w:val="auto"/>
    <w:pitch w:val="default"/>
    <w:sig w:usb0="00000000" w:usb1="00000000" w:usb2="00000000" w:usb3="00000000" w:csb0="00000017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20"/>
        <w:lang w:eastAsia="uk-UA"/>
      </w:rPr>
      <mc:AlternateContent>
        <mc:Choice Requires="wpg">
          <w:drawing>
            <wp:anchor distT="0" distB="0" distL="114300" distR="114300" simplePos="0" relativeHeight="251660288" behindDoc="0" locked="1" layoutInCell="0" allowOverlap="1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15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15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15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Style w:val="15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15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rFonts w:hint="default" w:ascii="Calibri" w:hAnsi="Calibri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ПОЛІТЕХНІКА.20.121.07.000 – Лр.</w:t>
                            </w:r>
                            <w:r>
                              <w:rPr>
                                <w:rFonts w:hint="default" w:ascii="Calibri" w:hAnsi="Calibri"/>
                                <w:sz w:val="24"/>
                                <w:szCs w:val="24"/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56.25pt;margin-top:19.5pt;height:802.3pt;width:518.8pt;mso-position-horizontal-relative:page;mso-position-vertical-relative:page;z-index:251660288;mso-width-relative:page;mso-height-relative:page;" coordsize="20000,20000" o:allowincell="f" o:gfxdata="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">
              <o:lock v:ext="edit" aspectratio="f"/>
              <v:rect id="Rectangle 2" o:spid="_x0000_s1026" o:spt="1" style="position:absolute;left:0;top:0;height:20000;width:20000;" filled="f" stroked="t" coordsize="21600,21600" o:gfxdata="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012QO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3" o:spid="_x0000_s1026" o:spt="20" style="position:absolute;left:1093;top:18949;height:1040;width:2;" filled="f" stroked="t" coordsize="21600,21600" o:gfxdata="UEsDBAoAAAAAAIdO4kAAAAAAAAAAAAAAAAAEAAAAZHJzL1BLAwQUAAAACACHTuJA6cjq4r0AAADb&#10;AAAADwAAAGRycy9kb3ducmV2LnhtbEWPQWsCMRSE7wX/Q3hCbzVrx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yOri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" o:spid="_x0000_s1026" o:spt="20" style="position:absolute;left:10;top:18941;height:1;width:19967;" filled="f" stroked="t" coordsize="21600,21600" o:gfxdata="UEsDBAoAAAAAAIdO4kAAAAAAAAAAAAAAAAAEAAAAZHJzL1BLAwQUAAAACACHTuJAZiFylr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IXKW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" o:spid="_x0000_s1026" o:spt="20" style="position:absolute;left:2186;top:18949;height:1040;width:2;" filled="f" stroked="t" coordsize="21600,21600" o:gfxdata="UEsDBAoAAAAAAIdO4kAAAAAAAAAAAAAAAAAEAAAAZHJzL1BLAwQUAAAACACHTuJACW3XDb0AAADb&#10;AAAADwAAAGRycy9kb3ducmV2LnhtbEWPQWvCQBSE74L/YXmF3nRjw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bdcN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" o:spid="_x0000_s1026" o:spt="20" style="position:absolute;left:4919;top:18949;height:1040;width:2;" filled="f" stroked="t" coordsize="21600,21600" o:gfxdata="UEsDBAoAAAAAAIdO4kAAAAAAAAAAAAAAAAAEAAAAZHJzL1BLAwQUAAAACACHTuJA+b9Jer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v0l6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" o:spid="_x0000_s1026" o:spt="20" style="position:absolute;left:6557;top:18959;height:1030;width:2;" filled="f" stroked="t" coordsize="21600,21600" o:gfxdata="UEsDBAoAAAAAAIdO4kAAAAAAAAAAAAAAAAAEAAAAZHJzL1BLAwQUAAAACACHTuJAlvPs4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+zh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8" o:spid="_x0000_s1026" o:spt="20" style="position:absolute;left:7650;top:18949;height:1030;width:2;" filled="f" stroked="t" coordsize="21600,21600" o:gfxdata="UEsDBAoAAAAAAIdO4kAAAAAAAAAAAAAAAAAEAAAAZHJzL1BLAwQUAAAACACHTuJA52x4k7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HiT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9" o:spid="_x0000_s1026" o:spt="20" style="position:absolute;left:18905;top:18949;height:1040;width:4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0" o:spid="_x0000_s1026" o:spt="20" style="position:absolute;left:10;top:19293;height:2;width:7621;" filled="f" stroked="t" coordsize="21600,21600" o:gfxdata="UEsDBAoAAAAAAIdO4kAAAAAAAAAAAAAAAAAEAAAAZHJzL1BLAwQUAAAACACHTuJAh3eI1b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K6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3eI1bgAAADbAAAA&#10;DwAAAAAAAAABACAAAAAiAAAAZHJzL2Rvd25yZXYueG1sUEsBAhQAFAAAAAgAh07iQDMvBZ47AAAA&#10;OQAAABAAAAAAAAAAAQAgAAAABwEAAGRycy9zaGFwZXhtbC54bWxQSwUGAAAAAAYABgBbAQAAsQMA&#10;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11" o:spid="_x0000_s1026" o:spt="20" style="position:absolute;left:10;top:19646;height:1;width:7621;" filled="f" stroked="t" coordsize="21600,21600" o:gfxdata="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Ohuz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2" o:spid="_x0000_s1026" o:spt="20" style="position:absolute;left:18919;top:19296;height:1;width:1071;" filled="f" stroked="t" coordsize="21600,21600" o:gfxdata="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pszm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13" o:spid="_x0000_s1026" o:spt="1" style="position:absolute;left:54;top:19660;height:309;width:1000;" filled="f" stroked="f" coordsize="21600,21600" o:gfxdata="UEsDBAoAAAAAAIdO4kAAAAAAAAAAAAAAAAAEAAAAZHJzL1BLAwQUAAAACACHTuJAnANkK7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ANkK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26" o:spt="1" style="position:absolute;left:1139;top:19660;height:309;width:1001;" filled="f" stroked="f" coordsize="21600,21600" o:gfxdata="UEsDBAoAAAAAAIdO4kAAAAAAAAAAAAAAAAAEAAAAZHJzL1BLAwQUAAAACACHTuJAE+r8X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r8X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26" o:spt="1" style="position:absolute;left:2267;top:19660;height:309;width:2573;" filled="f" stroked="f" coordsize="21600,21600" o:gfxdata="UEsDBAoAAAAAAIdO4kAAAAAAAAAAAAAAAAAEAAAAZHJzL1BLAwQUAAAACACHTuJAfKZZxL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ZZx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26" o:spt="1" style="position:absolute;left:4983;top:19660;height:309;width:1534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26" o:spt="1" style="position:absolute;left:6604;top:19660;height:309;width:1000;" filled="f" stroked="f" coordsize="21600,21600" o:gfxdata="UEsDBAoAAAAAAIdO4kAAAAAAAAAAAAAAAAAEAAAAZHJzL1BLAwQUAAAACACHTuJA4zhiKL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yBbwO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hiK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26" o:spt="1" style="position:absolute;left:18949;top:18977;height:309;width:1001;" filled="f" stroked="f" coordsize="21600,21600" o:gfxdata="UEsDBAoAAAAAAIdO4kAAAAAAAAAAAAAAAAAEAAAAZHJzL1BLAwQUAAAACACHTuJAkqf2Wr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sfG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n9lq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26" o:spt="1" style="position:absolute;left:18949;top:19435;height:423;width:1001;" filled="f" stroked="f" coordsize="21600,21600" o:gfxdata="UEsDBAoAAAAAAIdO4kAAAAAAAAAAAAAAAAAEAAAAZHJzL1BLAwQUAAAACACHTuJA/etTwb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ayB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tTwb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15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15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15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>
                        <w:rPr>
                          <w:rStyle w:val="15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15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26" o:spt="1" style="position:absolute;left:7745;top:19286;height:426;width:11075;" filled="f" stroked="f" coordsize="21600,21600" o:gfxdata="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kIbIG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rFonts w:hint="default" w:ascii="Calibri" w:hAnsi="Calibri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ПОЛІТЕХНІКА.20.121.07.000 – Лр.</w:t>
                      </w:r>
                      <w:r>
                        <w:rPr>
                          <w:rFonts w:hint="default" w:ascii="Calibri" w:hAnsi="Calibri"/>
                          <w:sz w:val="24"/>
                          <w:szCs w:val="24"/>
                          <w:lang w:val="uk-UA"/>
                        </w:rPr>
                        <w:t>3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Times New Roman" w:hAnsi="Times New Roman" w:cs="Times New Roman"/>
        <w:sz w:val="28"/>
        <w:szCs w:val="28"/>
        <w:lang w:val="ru-RU"/>
      </w:rPr>
    </w:pPr>
    <w:r>
      <w:rPr>
        <w:rFonts w:ascii="Times New Roman" w:hAnsi="Times New Roman" w:cs="Times New Roman"/>
        <w:lang w:eastAsia="uk-UA"/>
      </w:rPr>
      <mc:AlternateContent>
        <mc:Choice Requires="wpg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rFonts w:hint="default" w:ascii="Calibri" w:hAnsi="Calibri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ЖИТОМИРСЬКА ПОЛІТЕХНІКА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.21.121.07.000 – Лр.</w:t>
                            </w:r>
                            <w:r>
                              <w:rPr>
                                <w:rFonts w:hint="default" w:ascii="Calibri" w:hAnsi="Calibri"/>
                                <w:szCs w:val="28"/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50" name="Group 45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lang w:val="ru-RU"/>
                                </w:rPr>
                                <w:t>Войнарович В.В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Theme="minorHAnsi" w:hAnsiTheme="minorHAnsi"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rFonts w:hint="default" w:asciiTheme="minorHAnsi" w:hAnsiTheme="minorHAnsi"/>
                                  <w:sz w:val="18"/>
                                  <w:lang w:val="uk-UA"/>
                                </w:rPr>
                                <w:t>Сидорчук О.В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/>
                      <wpg:grpSpPr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Зав.каф.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7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Єфіменко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spacing w:before="120"/>
                              <w:jc w:val="center"/>
                              <w:rPr>
                                <w:rFonts w:hint="default" w:ascii="Times New Roman" w:hAnsi="Times New Roman"/>
                                <w:sz w:val="32"/>
                                <w:szCs w:val="24"/>
                                <w:lang w:val="uk-UA"/>
                              </w:rPr>
                            </w:pPr>
                            <w:r>
                              <w:t>Звіт з лабораторної роботи №</w:t>
                            </w:r>
                            <w:r>
                              <w:rPr>
                                <w:rFonts w:hint="default"/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7"/>
                              <w:jc w:val="center"/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ФІКТ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 xml:space="preserve"> гр. ІПЗ-22-4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1" o:spid="_x0000_s1026" o:spt="203" style="position:absolute;left:0pt;margin-left:55.65pt;margin-top:19.65pt;height:802.3pt;width:518.8pt;mso-position-horizontal-relative:page;mso-position-vertical-relative:page;z-index:251659264;mso-width-relative:page;mso-height-relative:page;" coordsize="20000,20000" o:gfxdata="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">
              <o:lock v:ext="edit" aspectratio="f"/>
              <v:rect id="Rectangle 22" o:spid="_x0000_s1026" o:spt="1" style="position:absolute;left:0;top:0;height:20000;width:20000;" filled="f" stroked="t" coordsize="21600,21600" o:gfxdata="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2tcEvQAA&#10;ANo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23" o:spid="_x0000_s1026" o:spt="20" style="position:absolute;left:993;top:17183;height:1038;width:2;" filled="f" stroked="t" coordsize="21600,21600" o:gfxdata="UEsDBAoAAAAAAIdO4kAAAAAAAAAAAAAAAAAEAAAAZHJzL1BLAwQUAAAACACHTuJAj3DNVb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CFX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cM1V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4" o:spid="_x0000_s1026" o:spt="20" style="position:absolute;left:10;top:17173;height:1;width:19967;" filled="f" stroked="t" coordsize="21600,21600" o:gfxdata="UEsDBAoAAAAAAIdO4kAAAAAAAAAAAAAAAAAEAAAAZHJzL1BLAwQUAAAACACHTuJAf6JTIroAAADb&#10;AAAADwAAAGRycy9kb3ducmV2LnhtbEVPTWsCMRC9F/wPYYTealaF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olM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5" o:spid="_x0000_s1026" o:spt="20" style="position:absolute;left:2186;top:17192;height:2797;width:2;" filled="f" stroked="t" coordsize="21600,21600" o:gfxdata="UEsDBAoAAAAAAIdO4kAAAAAAAAAAAAAAAAAEAAAAZHJzL1BLAwQUAAAACACHTuJAnwduzboAAADb&#10;AAAADwAAAGRycy9kb3ducmV2LnhtbEVPTWsCMRC9F/wPYYTealbB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B27N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6" o:spid="_x0000_s1026" o:spt="20" style="position:absolute;left:4919;top:17192;height:2797;width:2;" filled="f" stroked="t" coordsize="21600,21600" o:gfxdata="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SmT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7" o:spid="_x0000_s1026" o:spt="20" style="position:absolute;left:6557;top:17192;height:2797;width:2;" filled="f" stroked="t" coordsize="21600,21600" o:gfxdata="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1n5y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8" o:spid="_x0000_s1026" o:spt="20" style="position:absolute;left:7650;top:17183;height:2796;width:2;" filled="f" stroked="t" coordsize="21600,21600" o:gfxdata="UEsDBAoAAAAAAIdO4kAAAAAAAAAAAAAAAAAEAAAAZHJzL1BLAwQUAAAACACHTuJANBcPQr0AAADb&#10;AAAADwAAAGRycy9kb3ducmV2LnhtbEWPQWvCQBSE74L/YXmF3nRjh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Fw9C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9" o:spid="_x0000_s1026" o:spt="20" style="position:absolute;left:15848;top:18239;height:693;width:4;" filled="f" stroked="t" coordsize="21600,21600" o:gfxdata="UEsDBAoAAAAAAIdO4kAAAAAAAAAAAAAAAAAEAAAAZHJzL1BLAwQUAAAACACHTuJAu/6XNr0AAADb&#10;AAAADwAAAGRycy9kb3ducmV2LnhtbEWPQWsCMRSE7wX/Q3hCbzVrl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/pc2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0" o:spid="_x0000_s1026" o:spt="20" style="position:absolute;left:10;top:19293;height:2;width:7621;" filled="f" stroked="t" coordsize="21600,21600" o:gfxdata="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swRQ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31" o:spid="_x0000_s1026" o:spt="20" style="position:absolute;left:10;top:19646;height:1;width:7621;" filled="f" stroked="t" coordsize="21600,21600" o:gfxdata="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Rhmie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32" o:spid="_x0000_s1026" o:spt="1" style="position:absolute;left:54;top:17912;height:309;width:883;" filled="f" stroked="f" coordsize="21600,21600" o:gfxdata="UEsDBAoAAAAAAIdO4kAAAAAAAAAAAAAAAAAEAAAAZHJzL1BLAwQUAAAACACHTuJA8ItNNb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ItNNb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26" o:spt="1" style="position:absolute;left:1051;top:17912;height:309;width:1100;" filled="f" stroked="f" coordsize="21600,21600" o:gfxdata="UEsDBAoAAAAAAIdO4kAAAAAAAAAAAAAAAAAEAAAAZHJzL1BLAwQUAAAACACHTuJAgRTZR7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U2Ue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4" o:spid="_x0000_s1026" o:spt="1" style="position:absolute;left:2267;top:17912;height:309;width:2573;" filled="f" stroked="f" coordsize="21600,21600" o:gfxdata="UEsDBAoAAAAAAIdO4kAAAAAAAAAAAAAAAAAEAAAAZHJzL1BLAwQUAAAACACHTuJA7lh83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Hzc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" o:spid="_x0000_s1026" o:spt="1" style="position:absolute;left:4983;top:17912;height:309;width:1534;" filled="f" stroked="f" coordsize="21600,21600" o:gfxdata="UEsDBAoAAAAAAIdO4kAAAAAAAAAAAAAAAAAEAAAAZHJzL1BLAwQUAAAACACHTuJAJ2SmPL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dkpj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26" o:spt="1" style="position:absolute;left:6604;top:17912;height:309;width:1000;" filled="f" stroked="f" coordsize="21600,21600" o:gfxdata="UEsDBAoAAAAAAIdO4kAAAAAAAAAAAAAAAAAEAAAAZHJzL1BLAwQUAAAACACHTuJASCgDp7sAAADb&#10;AAAADwAAAGRycy9kb3ducmV2LnhtbEWPzYrCQBCE78K+w9ALexGdRMR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gDp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26" o:spt="1" style="position:absolute;left:15929;top:18258;height:309;width:1475;" filled="f" stroked="f" coordsize="21600,21600" o:gfxdata="UEsDBAoAAAAAAIdO4kAAAAAAAAAAAAAAAAAEAAAAZHJzL1BLAwQUAAAACACHTuJAuPqd0L0AAADb&#10;AAAADwAAAGRycy9kb3ducmV2LnhtbEWPzWrDMBCE74G+g9hCL6GRbUp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+p3Q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26" o:spt="1" style="position:absolute;left:15929;top:18623;height:310;width:1475;" filled="f" stroked="f" coordsize="21600,21600" o:gfxdata="UEsDBAoAAAAAAIdO4kAAAAAAAAAAAAAAAAAEAAAAZHJzL1BLAwQUAAAACACHTuJA17Y4S7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tjhL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26" o:spt="1" style="position:absolute;left:7760;top:17481;height:569;width:12159;" filled="f" stroked="f" coordsize="21600,21600" o:gfxdata="UEsDBAoAAAAAAIdO4kAAAAAAAAAAAAAAAAAEAAAAZHJzL1BLAwQUAAAACACHTuJAWF+gP70AAADb&#10;AAAADwAAAGRycy9kb3ducmV2LnhtbEWPwWrDMBBE74X8g9hCLiWRHUw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X6A/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rFonts w:hint="default" w:ascii="Calibri" w:hAnsi="Calibri"/>
                          <w:szCs w:val="28"/>
                          <w:lang w:val="uk-UA"/>
                        </w:rPr>
                      </w:pP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ЖИТОМИРСЬКА ПОЛІТЕХНІКА</w:t>
                      </w:r>
                      <w:r>
                        <w:rPr>
                          <w:rFonts w:ascii="Calibri" w:hAnsi="Calibri"/>
                          <w:szCs w:val="28"/>
                        </w:rPr>
                        <w:t>.21.121.07.000 – Лр.</w:t>
                      </w:r>
                      <w:r>
                        <w:rPr>
                          <w:rFonts w:hint="default" w:ascii="Calibri" w:hAnsi="Calibri"/>
                          <w:szCs w:val="28"/>
                          <w:lang w:val="uk-UA"/>
                        </w:rPr>
                        <w:t>3</w:t>
                      </w:r>
                    </w:p>
                  </w:txbxContent>
                </v:textbox>
              </v:rect>
              <v:line id="Line 40" o:spid="_x0000_s1026" o:spt="20" style="position:absolute;left:12;top:18233;height:1;width:19967;" filled="f" stroked="t" coordsize="21600,21600" o:gfxdata="UEsDBAoAAAAAAIdO4kAAAAAAAAAAAAAAAAAEAAAAZHJzL1BLAwQUAAAACACHTuJAjLRB0L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tEHQ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1" o:spid="_x0000_s1026" o:spt="20" style="position:absolute;left:25;top:17881;height:1;width:7621;" filled="f" stroked="t" coordsize="21600,21600" o:gfxdata="UEsDBAoAAAAAAIdO4kAAAAAAAAAAAAAAAAAEAAAAZHJzL1BLAwQUAAAACACHTuJAfGbfp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Zt+n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2" o:spid="_x0000_s1026" o:spt="20" style="position:absolute;left:10;top:17526;height:1;width:7621;" filled="f" stroked="t" coordsize="21600,21600" o:gfxdata="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tMwb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3" o:spid="_x0000_s1026" o:spt="20" style="position:absolute;left:10;top:18938;height:1;width:7621;" filled="f" stroked="t" coordsize="21600,21600" o:gfxdata="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K02LO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4" o:spid="_x0000_s1026" o:spt="20" style="position:absolute;left:10;top:18583;height:1;width:7621;" filled="f" stroked="t" coordsize="21600,21600" o:gfxdata="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h9K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45" o:spid="_x0000_s1026" o:spt="203" style="position:absolute;left:39;top:18267;height:310;width:4801;" coordsize="19999,20000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<o:lock v:ext="edit" aspectratio="f"/>
                <v:rect id="Rectangle 46" o:spid="_x0000_s1026" o:spt="1" style="position:absolute;left:0;top:0;height:20000;width:8856;" filled="f" stroked="f" coordsize="21600,21600" o:gfxdata="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TJG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7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47" o:spid="_x0000_s1026" o:spt="1" style="position:absolute;left:9281;top:0;height:20000;width:10718;" filled="f" stroked="f" coordsize="21600,21600" o:gfxdata="UEsDBAoAAAAAAIdO4kAAAAAAAAAAAAAAAAAEAAAAZHJzL1BLAwQUAAAACACHTuJAGdry9r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dry9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i/>
                            <w:sz w:val="18"/>
                            <w:lang w:val="ru-RU"/>
                          </w:rPr>
                        </w:pPr>
                        <w:r>
                          <w:rPr>
                            <w:i/>
                            <w:sz w:val="18"/>
                            <w:lang w:val="ru-RU"/>
                          </w:rPr>
                          <w:t>Войнарович В.В</w:t>
                        </w:r>
                      </w:p>
                    </w:txbxContent>
                  </v:textbox>
                </v:rect>
              </v:group>
              <v:group id="Group 48" o:spid="_x0000_s1026" o:spt="203" style="position:absolute;left:39;top:18614;height:309;width:4801;" coordsize="19999,20000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<o:lock v:ext="edit" aspectratio="f"/>
                <v:rect id="Rectangle 49" o:spid="_x0000_s1026" o:spt="1" style="position:absolute;left:0;top:0;height:20000;width:8856;" filled="f" stroked="f" coordsize="21600,21600" o:gfxdata="UEsDBAoAAAAAAIdO4kAAAAAAAAAAAAAAAAAEAAAAZHJzL1BLAwQUAAAACACHTuJA+X/PGbsAAADb&#10;AAAADwAAAGRycy9kb3ducmV2LnhtbEWPwYrCQBBE7wv+w9CCl0UnWVC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X/PG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0" o:spid="_x0000_s1026" o:spt="1" style="position:absolute;left:9281;top:0;height:20000;width:10718;" filled="f" stroked="f" coordsize="21600,21600" o:gfxdata="UEsDBAoAAAAAAIdO4kAAAAAAAAAAAAAAAAAEAAAAZHJzL1BLAwQUAAAACACHTuJACa1Rbr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2CRwe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1Rb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rFonts w:hint="default" w:asciiTheme="minorHAnsi" w:hAnsiTheme="minorHAnsi"/>
                            <w:sz w:val="18"/>
                            <w:lang w:val="uk-UA"/>
                          </w:rPr>
                        </w:pPr>
                        <w:r>
                          <w:rPr>
                            <w:rFonts w:hint="default" w:asciiTheme="minorHAnsi" w:hAnsiTheme="minorHAnsi"/>
                            <w:sz w:val="18"/>
                            <w:lang w:val="uk-UA"/>
                          </w:rPr>
                          <w:t>Сидорчук О.В</w:t>
                        </w:r>
                      </w:p>
                    </w:txbxContent>
                  </v:textbox>
                </v:rect>
              </v:group>
              <v:group id="Group 51" o:spid="_x0000_s1026" o:spt="203" style="position:absolute;left:39;top:18969;height:309;width:4882;" coordsize="20336,20000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52" o:spid="_x0000_s1026" o:spt="1" style="position:absolute;left:0;top:0;height:20000;width:8856;" filled="f" stroked="f" coordsize="21600,21600" o:gfxdata="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d+YI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3" o:spid="_x0000_s1026" o:spt="1" style="position:absolute;left:9618;top:0;height:20000;width:10718;" filled="f" stroked="f" coordsize="21600,21600" o:gfxdata="UEsDBAoAAAAAAIdO4kAAAAAAAAAAAAAAAAAEAAAAZHJzL1BLAwQUAAAACACHTuJAeDLFHL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bHf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MsU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7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26" o:spt="203" style="position:absolute;left:39;top:19314;height:310;width:4801;" coordsize="19999,20000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<o:lock v:ext="edit" aspectratio="f"/>
                <v:rect id="Rectangle 55" o:spid="_x0000_s1026" o:spt="1" style="position:absolute;left:0;top:0;height:20000;width:8856;" filled="f" stroked="f" coordsize="21600,21600" o:gfxdata="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RuT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26" o:spt="1" style="position:absolute;left:9281;top:0;height:20000;width:10718;" filled="f" stroked="f" coordsize="21600,21600" o:gfxdata="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0MnS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7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26" o:spt="203" style="position:absolute;left:39;top:19660;height:309;width:4801;" coordsize="19999,20000" o:gfxdata="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taa5b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58" o:spid="_x0000_s1026" o:spt="1" style="position:absolute;left:0;top:0;height:20000;width:8856;" filled="f" stroked="f" coordsize="21600,21600" o:gfxdata="UEsDBAoAAAAAAIdO4kAAAAAAAAAAAAAAAAAEAAAAZHJzL1BLAwQUAAAACACHTuJAo+Yapb0AAADb&#10;AAAADwAAAGRycy9kb3ducmV2LnhtbEWPwWrDMBBE74H+g9hCL6GRHYo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5hq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Зав.каф.</w:t>
                        </w:r>
                      </w:p>
                    </w:txbxContent>
                  </v:textbox>
                </v:rect>
                <v:rect id="Rectangle 59" o:spid="_x0000_s1026" o:spt="1" style="position:absolute;left:9281;top:0;height:20000;width:10718;" filled="f" stroked="f" coordsize="21600,21600" o:gfxdata="UEsDBAoAAAAAAIdO4kAAAAAAAAAAAAAAAAAEAAAAZHJzL1BLAwQUAAAACACHTuJAzKq/Pr0AAADb&#10;AAAADwAAAGRycy9kb3ducmV2LnhtbEWPwWrDMBBE74H+g9hCL6GRHag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qr8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7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r>
                          <w:rPr>
                            <w:rFonts w:ascii="Journal" w:hAnsi="Journal"/>
                            <w:i w:val="0"/>
                            <w:sz w:val="18"/>
                          </w:rPr>
                          <w:t>Єфіменко А.А.</w:t>
                        </w:r>
                      </w:p>
                    </w:txbxContent>
                  </v:textbox>
                </v:rect>
              </v:group>
              <v:line id="Line 60" o:spid="_x0000_s1026" o:spt="20" style="position:absolute;left:14208;top:18239;height:1740;width:2;" filled="f" stroked="t" coordsize="21600,21600" o:gfxdata="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32U9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61" o:spid="_x0000_s1026" o:spt="1" style="position:absolute;left:7760;top:18561;height:1000;width:6292;" filled="f" stroked="f" coordsize="21600,21600" o:gfxdata="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SE0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spacing w:before="120"/>
                        <w:jc w:val="center"/>
                        <w:rPr>
                          <w:rFonts w:hint="default" w:ascii="Times New Roman" w:hAnsi="Times New Roman"/>
                          <w:sz w:val="32"/>
                          <w:szCs w:val="24"/>
                          <w:lang w:val="uk-UA"/>
                        </w:rPr>
                      </w:pPr>
                      <w:r>
                        <w:t>Звіт з лабораторної роботи №</w:t>
                      </w:r>
                      <w:r>
                        <w:rPr>
                          <w:rFonts w:hint="default"/>
                          <w:lang w:val="uk-UA"/>
                        </w:rPr>
                        <w:t>3</w:t>
                      </w:r>
                    </w:p>
                  </w:txbxContent>
                </v:textbox>
              </v:rect>
              <v:line id="Line 62" o:spid="_x0000_s1026" o:spt="20" style="position:absolute;left:14221;top:18587;height:1;width:5769;" filled="f" stroked="t" coordsize="21600,21600" o:gfxdata="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MVNS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3" o:spid="_x0000_s1026" o:spt="20" style="position:absolute;left:14219;top:18939;height:2;width:5769;" filled="f" stroked="t" coordsize="21600,21600" o:gfxdata="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QPFP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4" o:spid="_x0000_s1026" o:spt="20" style="position:absolute;left:17487;top:18239;height:693;width:3;" filled="f" stroked="t" coordsize="21600,21600" o:gfxdata="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o84P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65" o:spid="_x0000_s1026" o:spt="1" style="position:absolute;left:14295;top:18258;height:309;width:1474;" filled="f" stroked="f" coordsize="21600,21600" o:gfxdata="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IL+C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26" o:spt="1" style="position:absolute;left:17577;top:18258;height:309;width:2327;" filled="f" stroked="f" coordsize="21600,21600" o:gfxdata="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mrGX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67" o:spid="_x0000_s1026" o:spt="1" style="position:absolute;left:17591;top:18613;height:309;width:2326;" filled="f" stroked="f" coordsize="21600,21600" o:gfxdata="UEsDBAoAAAAAAIdO4kAAAAAAAAAAAAAAAAAEAAAAZHJzL1BLAwQUAAAACACHTuJAqdYUD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r8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1hQM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iCs/>
                          <w:sz w:val="18"/>
                        </w:rPr>
                      </w:pPr>
                    </w:p>
                  </w:txbxContent>
                </v:textbox>
              </v:rect>
              <v:line id="Line 68" o:spid="_x0000_s1026" o:spt="20" style="position:absolute;left:14755;top:18594;height:338;width:2;" filled="f" stroked="t" coordsize="21600,21600" o:gfxdata="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Zn+8b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69" o:spid="_x0000_s1026" o:spt="20" style="position:absolute;left:15301;top:18595;height:338;width:2;" filled="f" stroked="t" coordsize="21600,21600" o:gfxdata="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tVbar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70" o:spid="_x0000_s1026" o:spt="1" style="position:absolute;left:14295;top:19221;height:549;width:5609;" filled="f" stroked="f" coordsize="21600,21600" o:gfxdata="UEsDBAoAAAAAAIdO4kAAAAAAAAAAAAAAAAAEAAAAZHJzL1BLAwQUAAAACACHTuJAuaG3lL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YWG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aG3l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7"/>
                        <w:jc w:val="center"/>
                        <w:rPr>
                          <w:rFonts w:ascii="Arial" w:hAnsi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>ФІКТ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 xml:space="preserve"> гр. ІПЗ-22-4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788"/>
    <w:rsid w:val="000009C3"/>
    <w:rsid w:val="000011E4"/>
    <w:rsid w:val="00003304"/>
    <w:rsid w:val="00007207"/>
    <w:rsid w:val="00010C72"/>
    <w:rsid w:val="00016C4E"/>
    <w:rsid w:val="00022744"/>
    <w:rsid w:val="00032079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80607"/>
    <w:rsid w:val="000806C9"/>
    <w:rsid w:val="00082DDA"/>
    <w:rsid w:val="000904F3"/>
    <w:rsid w:val="00090E3B"/>
    <w:rsid w:val="00096498"/>
    <w:rsid w:val="000B0280"/>
    <w:rsid w:val="000B368B"/>
    <w:rsid w:val="000B5891"/>
    <w:rsid w:val="000B6153"/>
    <w:rsid w:val="000B6D0F"/>
    <w:rsid w:val="000C5159"/>
    <w:rsid w:val="000C5C39"/>
    <w:rsid w:val="000D2C0A"/>
    <w:rsid w:val="000E57FF"/>
    <w:rsid w:val="000F12CA"/>
    <w:rsid w:val="000F2684"/>
    <w:rsid w:val="000F7DC9"/>
    <w:rsid w:val="0011226C"/>
    <w:rsid w:val="00113BC9"/>
    <w:rsid w:val="00122665"/>
    <w:rsid w:val="00122766"/>
    <w:rsid w:val="00125EC3"/>
    <w:rsid w:val="00131316"/>
    <w:rsid w:val="00135E9D"/>
    <w:rsid w:val="001379D8"/>
    <w:rsid w:val="00145FA5"/>
    <w:rsid w:val="0015702C"/>
    <w:rsid w:val="001601C0"/>
    <w:rsid w:val="001604A2"/>
    <w:rsid w:val="001638E4"/>
    <w:rsid w:val="001B3921"/>
    <w:rsid w:val="001B3F8C"/>
    <w:rsid w:val="001B7F3D"/>
    <w:rsid w:val="001C0B7D"/>
    <w:rsid w:val="001C133B"/>
    <w:rsid w:val="001C283F"/>
    <w:rsid w:val="001D0306"/>
    <w:rsid w:val="001D1CB5"/>
    <w:rsid w:val="001E6442"/>
    <w:rsid w:val="00200C8D"/>
    <w:rsid w:val="002033DA"/>
    <w:rsid w:val="00211AF6"/>
    <w:rsid w:val="002151B1"/>
    <w:rsid w:val="00220A87"/>
    <w:rsid w:val="00221EF8"/>
    <w:rsid w:val="00236856"/>
    <w:rsid w:val="00245CE6"/>
    <w:rsid w:val="00246C40"/>
    <w:rsid w:val="002600DB"/>
    <w:rsid w:val="00260199"/>
    <w:rsid w:val="002638A5"/>
    <w:rsid w:val="00265C70"/>
    <w:rsid w:val="002667BF"/>
    <w:rsid w:val="0027502A"/>
    <w:rsid w:val="00276271"/>
    <w:rsid w:val="00276D97"/>
    <w:rsid w:val="00287D22"/>
    <w:rsid w:val="002975BB"/>
    <w:rsid w:val="002A23DD"/>
    <w:rsid w:val="002A6790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197E"/>
    <w:rsid w:val="002F46A5"/>
    <w:rsid w:val="002F6B72"/>
    <w:rsid w:val="00303712"/>
    <w:rsid w:val="003040CE"/>
    <w:rsid w:val="003118D9"/>
    <w:rsid w:val="00311F95"/>
    <w:rsid w:val="003120BA"/>
    <w:rsid w:val="00312313"/>
    <w:rsid w:val="003163F4"/>
    <w:rsid w:val="00317E3D"/>
    <w:rsid w:val="0032266F"/>
    <w:rsid w:val="00323DB1"/>
    <w:rsid w:val="00326D2B"/>
    <w:rsid w:val="003275ED"/>
    <w:rsid w:val="00327A67"/>
    <w:rsid w:val="00333F7F"/>
    <w:rsid w:val="003364A1"/>
    <w:rsid w:val="003414CF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2DB3"/>
    <w:rsid w:val="003B4B06"/>
    <w:rsid w:val="003B5078"/>
    <w:rsid w:val="003B6CE9"/>
    <w:rsid w:val="003C3807"/>
    <w:rsid w:val="003C70C8"/>
    <w:rsid w:val="003D0A01"/>
    <w:rsid w:val="003D3952"/>
    <w:rsid w:val="003D5947"/>
    <w:rsid w:val="003E0570"/>
    <w:rsid w:val="003E6120"/>
    <w:rsid w:val="003E6E94"/>
    <w:rsid w:val="003E6F39"/>
    <w:rsid w:val="003E719E"/>
    <w:rsid w:val="003F161E"/>
    <w:rsid w:val="003F2ABB"/>
    <w:rsid w:val="003F7A5A"/>
    <w:rsid w:val="004004BC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54D51"/>
    <w:rsid w:val="004573EE"/>
    <w:rsid w:val="00473FC9"/>
    <w:rsid w:val="00482385"/>
    <w:rsid w:val="0048324E"/>
    <w:rsid w:val="004935B2"/>
    <w:rsid w:val="004953D0"/>
    <w:rsid w:val="004A2797"/>
    <w:rsid w:val="004A37BB"/>
    <w:rsid w:val="004B2FA3"/>
    <w:rsid w:val="004B732E"/>
    <w:rsid w:val="004C359E"/>
    <w:rsid w:val="004C7EE5"/>
    <w:rsid w:val="004D4022"/>
    <w:rsid w:val="004E3941"/>
    <w:rsid w:val="004E4084"/>
    <w:rsid w:val="004E7D69"/>
    <w:rsid w:val="005001D2"/>
    <w:rsid w:val="00501644"/>
    <w:rsid w:val="00506BCB"/>
    <w:rsid w:val="00511AE4"/>
    <w:rsid w:val="00511D00"/>
    <w:rsid w:val="00512BD1"/>
    <w:rsid w:val="00514614"/>
    <w:rsid w:val="00525897"/>
    <w:rsid w:val="00530562"/>
    <w:rsid w:val="00532F0B"/>
    <w:rsid w:val="00540B21"/>
    <w:rsid w:val="005422A1"/>
    <w:rsid w:val="005453C2"/>
    <w:rsid w:val="00565C41"/>
    <w:rsid w:val="00567D1E"/>
    <w:rsid w:val="005A20E1"/>
    <w:rsid w:val="005A2112"/>
    <w:rsid w:val="005A45E1"/>
    <w:rsid w:val="005D422A"/>
    <w:rsid w:val="005E3725"/>
    <w:rsid w:val="005E6DEE"/>
    <w:rsid w:val="005F747D"/>
    <w:rsid w:val="005F7A49"/>
    <w:rsid w:val="006000F9"/>
    <w:rsid w:val="0060196C"/>
    <w:rsid w:val="0060519B"/>
    <w:rsid w:val="00615CBE"/>
    <w:rsid w:val="00617F80"/>
    <w:rsid w:val="00620937"/>
    <w:rsid w:val="006219FD"/>
    <w:rsid w:val="00623075"/>
    <w:rsid w:val="00624750"/>
    <w:rsid w:val="00624799"/>
    <w:rsid w:val="006470A2"/>
    <w:rsid w:val="00651D76"/>
    <w:rsid w:val="0066143A"/>
    <w:rsid w:val="00662CAD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C359C"/>
    <w:rsid w:val="006C7040"/>
    <w:rsid w:val="006D195A"/>
    <w:rsid w:val="006D6136"/>
    <w:rsid w:val="006E21D8"/>
    <w:rsid w:val="006F30A5"/>
    <w:rsid w:val="006F6F54"/>
    <w:rsid w:val="007131A7"/>
    <w:rsid w:val="007204D3"/>
    <w:rsid w:val="00723BB9"/>
    <w:rsid w:val="0072667C"/>
    <w:rsid w:val="00735DB1"/>
    <w:rsid w:val="007431A9"/>
    <w:rsid w:val="007508BA"/>
    <w:rsid w:val="00763D44"/>
    <w:rsid w:val="007729DF"/>
    <w:rsid w:val="00780A5D"/>
    <w:rsid w:val="007844F4"/>
    <w:rsid w:val="00784A72"/>
    <w:rsid w:val="007860ED"/>
    <w:rsid w:val="0079448A"/>
    <w:rsid w:val="00795654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52FFA"/>
    <w:rsid w:val="00856560"/>
    <w:rsid w:val="00862F78"/>
    <w:rsid w:val="00872C33"/>
    <w:rsid w:val="00880C42"/>
    <w:rsid w:val="00891FC2"/>
    <w:rsid w:val="00892EAE"/>
    <w:rsid w:val="008A4C80"/>
    <w:rsid w:val="008B5588"/>
    <w:rsid w:val="008C11F3"/>
    <w:rsid w:val="008C274D"/>
    <w:rsid w:val="008D133E"/>
    <w:rsid w:val="008D7844"/>
    <w:rsid w:val="008E14C9"/>
    <w:rsid w:val="008E4026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2CCA"/>
    <w:rsid w:val="00923505"/>
    <w:rsid w:val="00933C7E"/>
    <w:rsid w:val="00941C18"/>
    <w:rsid w:val="00954BE3"/>
    <w:rsid w:val="00961065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4C0E"/>
    <w:rsid w:val="009B6EC7"/>
    <w:rsid w:val="009C5BD1"/>
    <w:rsid w:val="009C675D"/>
    <w:rsid w:val="009D2E52"/>
    <w:rsid w:val="009D35A6"/>
    <w:rsid w:val="009D40FD"/>
    <w:rsid w:val="009D555D"/>
    <w:rsid w:val="009D710D"/>
    <w:rsid w:val="009E4C33"/>
    <w:rsid w:val="009F131C"/>
    <w:rsid w:val="009F2452"/>
    <w:rsid w:val="009F44ED"/>
    <w:rsid w:val="009F7A31"/>
    <w:rsid w:val="00A002D3"/>
    <w:rsid w:val="00A04A26"/>
    <w:rsid w:val="00A0643F"/>
    <w:rsid w:val="00A159B5"/>
    <w:rsid w:val="00A222BA"/>
    <w:rsid w:val="00A23E05"/>
    <w:rsid w:val="00A240D6"/>
    <w:rsid w:val="00A26D2B"/>
    <w:rsid w:val="00A272EA"/>
    <w:rsid w:val="00A31C24"/>
    <w:rsid w:val="00A35CFB"/>
    <w:rsid w:val="00A370AC"/>
    <w:rsid w:val="00A46E86"/>
    <w:rsid w:val="00A47C33"/>
    <w:rsid w:val="00A50A42"/>
    <w:rsid w:val="00A5546A"/>
    <w:rsid w:val="00A56360"/>
    <w:rsid w:val="00A64208"/>
    <w:rsid w:val="00A65BE9"/>
    <w:rsid w:val="00A71A59"/>
    <w:rsid w:val="00A764DE"/>
    <w:rsid w:val="00A801BF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C81"/>
    <w:rsid w:val="00AC5470"/>
    <w:rsid w:val="00AC59DC"/>
    <w:rsid w:val="00AC70EB"/>
    <w:rsid w:val="00AF1D01"/>
    <w:rsid w:val="00B042D0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909E9"/>
    <w:rsid w:val="00B91413"/>
    <w:rsid w:val="00BB667E"/>
    <w:rsid w:val="00BC2EE4"/>
    <w:rsid w:val="00BC33E5"/>
    <w:rsid w:val="00BC3473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722F"/>
    <w:rsid w:val="00C21BD2"/>
    <w:rsid w:val="00C27558"/>
    <w:rsid w:val="00C32DBF"/>
    <w:rsid w:val="00C3563B"/>
    <w:rsid w:val="00C44231"/>
    <w:rsid w:val="00C47DBE"/>
    <w:rsid w:val="00C517CB"/>
    <w:rsid w:val="00C65061"/>
    <w:rsid w:val="00C656A0"/>
    <w:rsid w:val="00C818DE"/>
    <w:rsid w:val="00C85E63"/>
    <w:rsid w:val="00C8603C"/>
    <w:rsid w:val="00C92A0B"/>
    <w:rsid w:val="00C95106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D02D8"/>
    <w:rsid w:val="00CD7D33"/>
    <w:rsid w:val="00CE2BDB"/>
    <w:rsid w:val="00CE3F71"/>
    <w:rsid w:val="00CE7837"/>
    <w:rsid w:val="00CE7886"/>
    <w:rsid w:val="00CF1354"/>
    <w:rsid w:val="00CF1B98"/>
    <w:rsid w:val="00D07D29"/>
    <w:rsid w:val="00D12DAA"/>
    <w:rsid w:val="00D22594"/>
    <w:rsid w:val="00D40102"/>
    <w:rsid w:val="00D4116C"/>
    <w:rsid w:val="00D76515"/>
    <w:rsid w:val="00D843A0"/>
    <w:rsid w:val="00D85745"/>
    <w:rsid w:val="00D86870"/>
    <w:rsid w:val="00D9398B"/>
    <w:rsid w:val="00DA5908"/>
    <w:rsid w:val="00DC364C"/>
    <w:rsid w:val="00DC4471"/>
    <w:rsid w:val="00DC45F2"/>
    <w:rsid w:val="00DD4CAF"/>
    <w:rsid w:val="00DE1ACC"/>
    <w:rsid w:val="00DE1AEF"/>
    <w:rsid w:val="00DF189B"/>
    <w:rsid w:val="00DF53AD"/>
    <w:rsid w:val="00DF53B9"/>
    <w:rsid w:val="00DF5C55"/>
    <w:rsid w:val="00DF7A47"/>
    <w:rsid w:val="00E01025"/>
    <w:rsid w:val="00E10B0C"/>
    <w:rsid w:val="00E170FC"/>
    <w:rsid w:val="00E2262E"/>
    <w:rsid w:val="00E46FB5"/>
    <w:rsid w:val="00E50895"/>
    <w:rsid w:val="00E50DCF"/>
    <w:rsid w:val="00E53AC5"/>
    <w:rsid w:val="00E57033"/>
    <w:rsid w:val="00E673BB"/>
    <w:rsid w:val="00E71B4C"/>
    <w:rsid w:val="00E9429B"/>
    <w:rsid w:val="00EA009D"/>
    <w:rsid w:val="00EA1262"/>
    <w:rsid w:val="00EA2023"/>
    <w:rsid w:val="00EA3249"/>
    <w:rsid w:val="00EA52EB"/>
    <w:rsid w:val="00EA5ADE"/>
    <w:rsid w:val="00EA73B0"/>
    <w:rsid w:val="00EB5B61"/>
    <w:rsid w:val="00EC112C"/>
    <w:rsid w:val="00EC4169"/>
    <w:rsid w:val="00EC43D8"/>
    <w:rsid w:val="00EC5D2D"/>
    <w:rsid w:val="00ED3172"/>
    <w:rsid w:val="00ED766B"/>
    <w:rsid w:val="00EE618E"/>
    <w:rsid w:val="00EE78BC"/>
    <w:rsid w:val="00EF2415"/>
    <w:rsid w:val="00EF5F30"/>
    <w:rsid w:val="00F15231"/>
    <w:rsid w:val="00F17459"/>
    <w:rsid w:val="00F20479"/>
    <w:rsid w:val="00F2189D"/>
    <w:rsid w:val="00F3405A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80F7D"/>
    <w:rsid w:val="00F874F6"/>
    <w:rsid w:val="00F923F7"/>
    <w:rsid w:val="00F93D4C"/>
    <w:rsid w:val="00F94F15"/>
    <w:rsid w:val="00F958E1"/>
    <w:rsid w:val="00F96C97"/>
    <w:rsid w:val="00FA3A42"/>
    <w:rsid w:val="00FB353D"/>
    <w:rsid w:val="00FB7C21"/>
    <w:rsid w:val="00FC0E64"/>
    <w:rsid w:val="00FD02BA"/>
    <w:rsid w:val="00FD15B2"/>
    <w:rsid w:val="00FE313A"/>
    <w:rsid w:val="00FF0F48"/>
    <w:rsid w:val="00FF27AB"/>
    <w:rsid w:val="07576C98"/>
    <w:rsid w:val="077428DF"/>
    <w:rsid w:val="0A4B76F2"/>
    <w:rsid w:val="1BEE62EC"/>
    <w:rsid w:val="48137EDD"/>
    <w:rsid w:val="4BA30626"/>
    <w:rsid w:val="520952C1"/>
    <w:rsid w:val="56CC4D76"/>
    <w:rsid w:val="7A1F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uk-UA" w:eastAsia="en-US" w:bidi="ar-SA"/>
    </w:rPr>
  </w:style>
  <w:style w:type="paragraph" w:styleId="2">
    <w:name w:val="heading 1"/>
    <w:basedOn w:val="1"/>
    <w:next w:val="1"/>
    <w:link w:val="37"/>
    <w:qFormat/>
    <w:uiPriority w:val="0"/>
    <w:pPr>
      <w:keepNext/>
      <w:spacing w:before="240" w:after="60" w:line="240" w:lineRule="auto"/>
      <w:outlineLvl w:val="0"/>
    </w:pPr>
    <w:rPr>
      <w:rFonts w:ascii="Arial" w:hAnsi="Arial" w:eastAsia="Times New Roman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1"/>
    <w:next w:val="1"/>
    <w:link w:val="40"/>
    <w:qFormat/>
    <w:uiPriority w:val="0"/>
    <w:pPr>
      <w:keepNext/>
      <w:spacing w:before="240" w:after="60" w:line="240" w:lineRule="auto"/>
      <w:outlineLvl w:val="2"/>
    </w:pPr>
    <w:rPr>
      <w:rFonts w:ascii="Arial" w:hAnsi="Arial" w:eastAsia="Times New Roman" w:cs="Arial"/>
      <w:b/>
      <w:bCs/>
      <w:sz w:val="26"/>
      <w:szCs w:val="26"/>
      <w:lang w:eastAsia="ru-RU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3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Body Text Indent"/>
    <w:basedOn w:val="1"/>
    <w:link w:val="38"/>
    <w:qFormat/>
    <w:uiPriority w:val="0"/>
    <w:pPr>
      <w:spacing w:after="0" w:line="240" w:lineRule="auto"/>
      <w:ind w:firstLine="851"/>
    </w:pPr>
    <w:rPr>
      <w:rFonts w:ascii="Times New Roman" w:hAnsi="Times New Roman" w:eastAsia="Times New Roman"/>
      <w:sz w:val="24"/>
      <w:szCs w:val="24"/>
      <w:lang w:eastAsia="ru-RU"/>
    </w:rPr>
  </w:style>
  <w:style w:type="character" w:styleId="8">
    <w:name w:val="Emphasis"/>
    <w:qFormat/>
    <w:uiPriority w:val="0"/>
    <w:rPr>
      <w:i/>
      <w:iCs/>
    </w:rPr>
  </w:style>
  <w:style w:type="character" w:styleId="9">
    <w:name w:val="FollowedHyperlink"/>
    <w:qFormat/>
    <w:uiPriority w:val="0"/>
    <w:rPr>
      <w:color w:val="auto"/>
      <w:u w:val="none"/>
      <w:vertAlign w:val="baseline"/>
    </w:rPr>
  </w:style>
  <w:style w:type="paragraph" w:styleId="10">
    <w:name w:val="footer"/>
    <w:basedOn w:val="1"/>
    <w:semiHidden/>
    <w:qFormat/>
    <w:uiPriority w:val="0"/>
    <w:pPr>
      <w:tabs>
        <w:tab w:val="center" w:pos="4677"/>
        <w:tab w:val="right" w:pos="9355"/>
      </w:tabs>
    </w:pPr>
  </w:style>
  <w:style w:type="paragraph" w:styleId="11">
    <w:name w:val="header"/>
    <w:basedOn w:val="1"/>
    <w:semiHidden/>
    <w:uiPriority w:val="0"/>
    <w:pPr>
      <w:tabs>
        <w:tab w:val="center" w:pos="4677"/>
        <w:tab w:val="right" w:pos="9355"/>
      </w:tabs>
    </w:pPr>
  </w:style>
  <w:style w:type="paragraph" w:styleId="12">
    <w:name w:val="HTML Preformatted"/>
    <w:basedOn w:val="1"/>
    <w:link w:val="1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13">
    <w:name w:val="Hyperlink"/>
    <w:semiHidden/>
    <w:unhideWhenUsed/>
    <w:uiPriority w:val="99"/>
    <w:rPr>
      <w:color w:val="0000FF"/>
      <w:u w:val="single"/>
    </w:rPr>
  </w:style>
  <w:style w:type="paragraph" w:styleId="1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ru-RU" w:eastAsia="ru-RU"/>
    </w:rPr>
  </w:style>
  <w:style w:type="character" w:styleId="15">
    <w:name w:val="page number"/>
    <w:basedOn w:val="4"/>
    <w:semiHidden/>
    <w:uiPriority w:val="0"/>
  </w:style>
  <w:style w:type="table" w:styleId="1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7">
    <w:name w:val="Чертежный"/>
    <w:uiPriority w:val="0"/>
    <w:pPr>
      <w:jc w:val="both"/>
    </w:pPr>
    <w:rPr>
      <w:rFonts w:ascii="ISOCPEUR" w:hAnsi="ISOCPEUR" w:cs="Times New Roman" w:eastAsiaTheme="minorEastAsia"/>
      <w:i/>
      <w:sz w:val="28"/>
      <w:lang w:val="uk-UA" w:eastAsia="ru-RU" w:bidi="ar-SA"/>
    </w:rPr>
  </w:style>
  <w:style w:type="character" w:customStyle="1" w:styleId="18">
    <w:name w:val="apple-converted-space"/>
    <w:uiPriority w:val="0"/>
  </w:style>
  <w:style w:type="character" w:customStyle="1" w:styleId="19">
    <w:name w:val="HTML Preformatted Char"/>
    <w:basedOn w:val="4"/>
    <w:link w:val="12"/>
    <w:uiPriority w:val="99"/>
    <w:rPr>
      <w:rFonts w:ascii="Courier New" w:hAnsi="Courier New" w:cs="Courier New"/>
    </w:rPr>
  </w:style>
  <w:style w:type="character" w:customStyle="1" w:styleId="20">
    <w:name w:val="kw2"/>
    <w:qFormat/>
    <w:uiPriority w:val="0"/>
  </w:style>
  <w:style w:type="character" w:customStyle="1" w:styleId="21">
    <w:name w:val="br0"/>
    <w:uiPriority w:val="0"/>
  </w:style>
  <w:style w:type="character" w:customStyle="1" w:styleId="22">
    <w:name w:val="sy4"/>
    <w:uiPriority w:val="0"/>
  </w:style>
  <w:style w:type="character" w:customStyle="1" w:styleId="23">
    <w:name w:val="comulti"/>
    <w:uiPriority w:val="0"/>
  </w:style>
  <w:style w:type="character" w:customStyle="1" w:styleId="24">
    <w:name w:val="kw4"/>
    <w:uiPriority w:val="0"/>
  </w:style>
  <w:style w:type="character" w:customStyle="1" w:styleId="25">
    <w:name w:val="co1"/>
    <w:uiPriority w:val="0"/>
  </w:style>
  <w:style w:type="character" w:customStyle="1" w:styleId="26">
    <w:name w:val="sy2"/>
    <w:uiPriority w:val="0"/>
  </w:style>
  <w:style w:type="character" w:customStyle="1" w:styleId="27">
    <w:name w:val="sy1"/>
    <w:uiPriority w:val="0"/>
  </w:style>
  <w:style w:type="character" w:customStyle="1" w:styleId="28">
    <w:name w:val="kw3"/>
    <w:uiPriority w:val="0"/>
  </w:style>
  <w:style w:type="character" w:customStyle="1" w:styleId="29">
    <w:name w:val="nu0"/>
    <w:qFormat/>
    <w:uiPriority w:val="0"/>
  </w:style>
  <w:style w:type="character" w:customStyle="1" w:styleId="30">
    <w:name w:val="st0"/>
    <w:uiPriority w:val="0"/>
  </w:style>
  <w:style w:type="character" w:customStyle="1" w:styleId="31">
    <w:name w:val="es5"/>
    <w:uiPriority w:val="0"/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Balloon Text Char"/>
    <w:basedOn w:val="4"/>
    <w:link w:val="6"/>
    <w:semiHidden/>
    <w:uiPriority w:val="99"/>
    <w:rPr>
      <w:rFonts w:ascii="Tahoma" w:hAnsi="Tahoma" w:eastAsia="Calibri" w:cs="Tahoma"/>
      <w:sz w:val="16"/>
      <w:szCs w:val="16"/>
      <w:lang w:val="uk-UA" w:eastAsia="en-US"/>
    </w:rPr>
  </w:style>
  <w:style w:type="character" w:customStyle="1" w:styleId="34">
    <w:name w:val="s_code"/>
    <w:basedOn w:val="4"/>
    <w:qFormat/>
    <w:uiPriority w:val="0"/>
  </w:style>
  <w:style w:type="character" w:customStyle="1" w:styleId="35">
    <w:name w:val="spelle"/>
    <w:basedOn w:val="4"/>
    <w:uiPriority w:val="0"/>
  </w:style>
  <w:style w:type="character" w:customStyle="1" w:styleId="36">
    <w:name w:val="grame"/>
    <w:basedOn w:val="4"/>
    <w:uiPriority w:val="0"/>
  </w:style>
  <w:style w:type="character" w:customStyle="1" w:styleId="37">
    <w:name w:val="Heading 1 Char"/>
    <w:basedOn w:val="4"/>
    <w:link w:val="2"/>
    <w:qFormat/>
    <w:uiPriority w:val="0"/>
    <w:rPr>
      <w:rFonts w:ascii="Arial" w:hAnsi="Arial" w:cs="Arial"/>
      <w:b/>
      <w:bCs/>
      <w:kern w:val="32"/>
      <w:sz w:val="32"/>
      <w:szCs w:val="32"/>
      <w:lang w:val="uk-UA"/>
    </w:rPr>
  </w:style>
  <w:style w:type="character" w:customStyle="1" w:styleId="38">
    <w:name w:val="Body Text Indent Char"/>
    <w:basedOn w:val="4"/>
    <w:link w:val="7"/>
    <w:uiPriority w:val="0"/>
    <w:rPr>
      <w:sz w:val="24"/>
      <w:szCs w:val="24"/>
      <w:lang w:val="uk-UA"/>
    </w:rPr>
  </w:style>
  <w:style w:type="paragraph" w:styleId="39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40">
    <w:name w:val="Heading 3 Char"/>
    <w:basedOn w:val="4"/>
    <w:link w:val="3"/>
    <w:uiPriority w:val="0"/>
    <w:rPr>
      <w:rFonts w:ascii="Arial" w:hAnsi="Arial" w:cs="Arial"/>
      <w:b/>
      <w:bCs/>
      <w:sz w:val="26"/>
      <w:szCs w:val="26"/>
      <w:lang w:val="uk-UA"/>
    </w:rPr>
  </w:style>
  <w:style w:type="paragraph" w:customStyle="1" w:styleId="41">
    <w:name w:val="Рисунки"/>
    <w:basedOn w:val="1"/>
    <w:uiPriority w:val="0"/>
    <w:pPr>
      <w:spacing w:after="0" w:line="240" w:lineRule="auto"/>
      <w:jc w:val="center"/>
    </w:pPr>
    <w:rPr>
      <w:rFonts w:ascii="Arial" w:hAnsi="Arial" w:eastAsia="Times New Roman"/>
      <w:b/>
      <w:kern w:val="28"/>
      <w:sz w:val="16"/>
      <w:szCs w:val="24"/>
      <w:lang w:eastAsia="ru-RU"/>
    </w:rPr>
  </w:style>
  <w:style w:type="paragraph" w:customStyle="1" w:styleId="42">
    <w:name w:val="Таблицы"/>
    <w:basedOn w:val="1"/>
    <w:uiPriority w:val="0"/>
    <w:pPr>
      <w:spacing w:after="0" w:line="240" w:lineRule="auto"/>
      <w:jc w:val="center"/>
    </w:pPr>
    <w:rPr>
      <w:rFonts w:ascii="Arial" w:hAnsi="Arial" w:eastAsia="Times New Roman"/>
      <w:sz w:val="18"/>
      <w:szCs w:val="24"/>
      <w:lang w:val="ru-RU" w:eastAsia="ru-RU"/>
    </w:rPr>
  </w:style>
  <w:style w:type="paragraph" w:customStyle="1" w:styleId="43">
    <w:name w:val="Надписи в рисунках"/>
    <w:basedOn w:val="1"/>
    <w:uiPriority w:val="0"/>
    <w:pPr>
      <w:spacing w:after="0" w:line="240" w:lineRule="auto"/>
      <w:jc w:val="center"/>
    </w:pPr>
    <w:rPr>
      <w:rFonts w:ascii="Arial" w:hAnsi="Arial" w:eastAsia="Times New Roman"/>
      <w:sz w:val="16"/>
      <w:szCs w:val="24"/>
      <w:lang w:val="ru-RU" w:eastAsia="ru-RU"/>
    </w:rPr>
  </w:style>
  <w:style w:type="paragraph" w:customStyle="1" w:styleId="44">
    <w:name w:val="Подпись к рисунку"/>
    <w:basedOn w:val="45"/>
    <w:next w:val="1"/>
    <w:uiPriority w:val="0"/>
    <w:pPr>
      <w:keepNext w:val="0"/>
      <w:widowControl w:val="0"/>
      <w:spacing w:before="100" w:after="100"/>
    </w:pPr>
  </w:style>
  <w:style w:type="paragraph" w:customStyle="1" w:styleId="45">
    <w:name w:val="Рисунок"/>
    <w:basedOn w:val="1"/>
    <w:next w:val="44"/>
    <w:uiPriority w:val="0"/>
    <w:pPr>
      <w:keepNext/>
      <w:spacing w:after="0" w:line="240" w:lineRule="auto"/>
      <w:ind w:firstLine="340"/>
      <w:jc w:val="center"/>
    </w:pPr>
    <w:rPr>
      <w:rFonts w:ascii="Peterburg" w:hAnsi="Peterburg" w:eastAsia="Times New Roman"/>
      <w:sz w:val="20"/>
      <w:szCs w:val="20"/>
      <w:lang w:eastAsia="ru-RU"/>
    </w:rPr>
  </w:style>
  <w:style w:type="character" w:styleId="46">
    <w:name w:val="Placeholder Text"/>
    <w:basedOn w:val="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195635-B889-4624-90C2-1C81583E89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Company>BPC</Company>
  <Pages>4</Pages>
  <Words>18</Words>
  <Characters>11</Characters>
  <Lines>1</Lines>
  <Paragraphs>1</Paragraphs>
  <TotalTime>13</TotalTime>
  <ScaleCrop>false</ScaleCrop>
  <LinksUpToDate>false</LinksUpToDate>
  <CharactersWithSpaces>28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2024-02-06T16:49:00Z</dcterms:created>
  <dc:creator>Говорадло Дар`я Олегівна</dc:creator>
  <cp:lastModifiedBy>TheFireks •Play</cp:lastModifiedBy>
  <cp:lastPrinted>2015-03-05T20:32:00Z</cp:lastPrinted>
  <dcterms:modified xsi:type="dcterms:W3CDTF">2024-05-24T17:45:45Z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F1CB4A6F179E4A489A5C095AD7D0F6FF_13</vt:lpwstr>
  </property>
</Properties>
</file>